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9763A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 w:bidi="mr-IN"/>
              </w:rPr>
              <w:drawing>
                <wp:inline distT="0" distB="0" distL="0" distR="0">
                  <wp:extent cx="2061845" cy="1781175"/>
                  <wp:effectExtent l="95250" t="76200" r="90805" b="9429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2020-07-14-13-44-40-631_com.miui.galler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511" cy="1786934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3C2FC4" w:rsidRDefault="000F195C" w:rsidP="001B28F0">
            <w:pPr>
              <w:pStyle w:val="Title"/>
            </w:pPr>
            <w:r>
              <w:t>tejal patil</w:t>
            </w:r>
          </w:p>
          <w:p w:rsidR="001B28F0" w:rsidRPr="001B28F0" w:rsidRDefault="001B28F0" w:rsidP="001B28F0">
            <w:pPr>
              <w:rPr>
                <w:b/>
                <w:bCs/>
                <w:sz w:val="28"/>
                <w:szCs w:val="28"/>
              </w:rPr>
            </w:pPr>
            <w:r w:rsidRPr="001B28F0">
              <w:rPr>
                <w:sz w:val="28"/>
                <w:szCs w:val="28"/>
              </w:rPr>
              <w:t xml:space="preserve">                </w:t>
            </w:r>
            <w:r w:rsidRPr="001B28F0">
              <w:rPr>
                <w:b/>
                <w:bCs/>
                <w:sz w:val="28"/>
                <w:szCs w:val="28"/>
              </w:rPr>
              <w:t>Campus Manager at Perfect Skills |Enthusiastic Coder</w:t>
            </w:r>
            <w:r w:rsidR="00D21D2C">
              <w:rPr>
                <w:b/>
                <w:bCs/>
                <w:sz w:val="28"/>
                <w:szCs w:val="28"/>
              </w:rPr>
              <w:t xml:space="preserve"> </w:t>
            </w:r>
            <w:r w:rsidRPr="001B28F0">
              <w:rPr>
                <w:b/>
                <w:bCs/>
                <w:sz w:val="28"/>
                <w:szCs w:val="28"/>
              </w:rPr>
              <w:t>|</w:t>
            </w:r>
            <w:r w:rsidR="00D21D2C">
              <w:rPr>
                <w:b/>
                <w:bCs/>
                <w:sz w:val="28"/>
                <w:szCs w:val="28"/>
              </w:rPr>
              <w:t xml:space="preserve"> </w:t>
            </w:r>
            <w:r w:rsidRPr="001B28F0">
              <w:rPr>
                <w:b/>
                <w:bCs/>
                <w:sz w:val="28"/>
                <w:szCs w:val="28"/>
              </w:rPr>
              <w:t xml:space="preserve">Student at </w:t>
            </w:r>
            <w:proofErr w:type="spellStart"/>
            <w:r w:rsidRPr="001B28F0">
              <w:rPr>
                <w:b/>
                <w:bCs/>
                <w:sz w:val="28"/>
                <w:szCs w:val="28"/>
              </w:rPr>
              <w:t>Pccoe</w:t>
            </w:r>
            <w:proofErr w:type="spellEnd"/>
          </w:p>
          <w:p w:rsidR="00D21D2C" w:rsidRPr="001B28F0" w:rsidRDefault="00D21D2C" w:rsidP="001B28F0">
            <w:pPr>
              <w:rPr>
                <w:sz w:val="28"/>
                <w:szCs w:val="28"/>
              </w:rPr>
            </w:pPr>
          </w:p>
          <w:p w:rsidR="001B28F0" w:rsidRPr="001B28F0" w:rsidRDefault="001B28F0" w:rsidP="001B28F0"/>
          <w:p w:rsidR="001B28F0" w:rsidRDefault="001B28F0" w:rsidP="003C2FC4"/>
          <w:p w:rsidR="003D6B46" w:rsidRDefault="003D6B46" w:rsidP="003C2FC4"/>
          <w:p w:rsidR="003D6B46" w:rsidRDefault="003D6B46" w:rsidP="003C2FC4"/>
          <w:p w:rsidR="003D6B46" w:rsidRPr="003C2FC4" w:rsidRDefault="003D6B46" w:rsidP="003C2FC4"/>
        </w:tc>
      </w:tr>
      <w:tr w:rsidR="001B2ABD" w:rsidRPr="00316912" w:rsidTr="001B2ABD">
        <w:tc>
          <w:tcPr>
            <w:tcW w:w="3600" w:type="dxa"/>
          </w:tcPr>
          <w:sdt>
            <w:sdtPr>
              <w:id w:val="-1711873194"/>
              <w:placeholder>
                <w:docPart w:val="F202A6B2C0194807AA3C444CE7DA05EE"/>
              </w:placeholder>
              <w:temporary/>
              <w:showingPlcHdr/>
              <w15:appearance w15:val="hidden"/>
            </w:sdtPr>
            <w:sdtEndPr/>
            <w:sdtContent>
              <w:p w:rsidR="001B2ABD" w:rsidRPr="00316912" w:rsidRDefault="00036450" w:rsidP="00036450">
                <w:pPr>
                  <w:pStyle w:val="Heading3"/>
                </w:pPr>
                <w:r w:rsidRPr="00316912">
                  <w:t>Profile</w:t>
                </w:r>
              </w:p>
            </w:sdtContent>
          </w:sdt>
          <w:p w:rsidR="005377D6" w:rsidRDefault="002D609E" w:rsidP="002D609E">
            <w:pPr>
              <w:ind w:firstLine="720"/>
              <w:rPr>
                <w:b/>
              </w:rPr>
            </w:pPr>
            <w:r>
              <w:rPr>
                <w:b/>
              </w:rPr>
              <w:t xml:space="preserve">Currently I am in third year </w:t>
            </w:r>
            <w:proofErr w:type="gramStart"/>
            <w:r>
              <w:rPr>
                <w:b/>
              </w:rPr>
              <w:t>pursuing  B.E</w:t>
            </w:r>
            <w:proofErr w:type="gramEnd"/>
            <w:r>
              <w:rPr>
                <w:b/>
              </w:rPr>
              <w:t xml:space="preserve">  FROM PCCOE PUNE majoring in computer branch. Want to use and enhance my </w:t>
            </w:r>
            <w:proofErr w:type="gramStart"/>
            <w:r>
              <w:rPr>
                <w:b/>
              </w:rPr>
              <w:t>coding ,</w:t>
            </w:r>
            <w:proofErr w:type="gramEnd"/>
            <w:r>
              <w:rPr>
                <w:b/>
              </w:rPr>
              <w:t xml:space="preserve"> communication and technical skills.</w:t>
            </w:r>
          </w:p>
          <w:p w:rsidR="002D609E" w:rsidRDefault="002D609E" w:rsidP="002D609E">
            <w:pPr>
              <w:ind w:firstLine="720"/>
              <w:rPr>
                <w:b/>
              </w:rPr>
            </w:pPr>
            <w:r>
              <w:rPr>
                <w:b/>
              </w:rPr>
              <w:t>Passionate Coder looking for the opportunity to work with an institution where I can use and gain</w:t>
            </w:r>
          </w:p>
          <w:p w:rsidR="002D609E" w:rsidRDefault="002D609E" w:rsidP="002D609E">
            <w:pPr>
              <w:rPr>
                <w:b/>
              </w:rPr>
            </w:pPr>
            <w:r>
              <w:rPr>
                <w:b/>
              </w:rPr>
              <w:t xml:space="preserve">Knowledge about </w:t>
            </w:r>
            <w:proofErr w:type="gramStart"/>
            <w:r>
              <w:rPr>
                <w:b/>
              </w:rPr>
              <w:t>coding .</w:t>
            </w:r>
            <w:proofErr w:type="gramEnd"/>
            <w:r>
              <w:rPr>
                <w:b/>
              </w:rPr>
              <w:t xml:space="preserve"> Want to achieve overall development with technical as well as non –technical </w:t>
            </w:r>
          </w:p>
          <w:p w:rsidR="002D609E" w:rsidRDefault="002D609E" w:rsidP="002D609E">
            <w:pPr>
              <w:rPr>
                <w:b/>
              </w:rPr>
            </w:pPr>
            <w:r>
              <w:rPr>
                <w:b/>
              </w:rPr>
              <w:t>Skills.</w:t>
            </w:r>
          </w:p>
          <w:p w:rsidR="000305A2" w:rsidRDefault="000305A2" w:rsidP="000305A2">
            <w:pPr>
              <w:rPr>
                <w:b/>
              </w:rPr>
            </w:pPr>
          </w:p>
          <w:p w:rsidR="003D6B46" w:rsidRDefault="003D6B46" w:rsidP="003D6B46">
            <w:pPr>
              <w:pStyle w:val="Heading3"/>
            </w:pPr>
            <w:r>
              <w:t>skills</w:t>
            </w:r>
          </w:p>
          <w:p w:rsidR="003D6B46" w:rsidRPr="00316912" w:rsidRDefault="003D6B46" w:rsidP="003D6B46">
            <w:pPr>
              <w:tabs>
                <w:tab w:val="left" w:pos="975"/>
              </w:tabs>
              <w:rPr>
                <w:b/>
              </w:rPr>
            </w:pPr>
            <w:r w:rsidRPr="00316912">
              <w:rPr>
                <w:b/>
              </w:rPr>
              <w:t>JAVA</w:t>
            </w:r>
          </w:p>
          <w:p w:rsidR="003D6B46" w:rsidRPr="00316912" w:rsidRDefault="003D6B46" w:rsidP="003D6B46">
            <w:pPr>
              <w:tabs>
                <w:tab w:val="left" w:pos="975"/>
              </w:tabs>
              <w:rPr>
                <w:b/>
              </w:rPr>
            </w:pPr>
            <w:r w:rsidRPr="00316912">
              <w:rPr>
                <w:b/>
              </w:rPr>
              <w:t>PYTHON</w:t>
            </w:r>
          </w:p>
          <w:p w:rsidR="003D6B46" w:rsidRPr="00316912" w:rsidRDefault="003D6B46" w:rsidP="003D6B46">
            <w:pPr>
              <w:tabs>
                <w:tab w:val="left" w:pos="975"/>
              </w:tabs>
              <w:rPr>
                <w:b/>
              </w:rPr>
            </w:pPr>
            <w:r w:rsidRPr="00316912">
              <w:rPr>
                <w:b/>
              </w:rPr>
              <w:t>C</w:t>
            </w:r>
          </w:p>
          <w:p w:rsidR="003D6B46" w:rsidRPr="00316912" w:rsidRDefault="003D6B46" w:rsidP="003D6B46">
            <w:pPr>
              <w:tabs>
                <w:tab w:val="left" w:pos="975"/>
              </w:tabs>
              <w:rPr>
                <w:b/>
              </w:rPr>
            </w:pPr>
            <w:r w:rsidRPr="00316912">
              <w:rPr>
                <w:b/>
              </w:rPr>
              <w:t>C++</w:t>
            </w:r>
          </w:p>
          <w:p w:rsidR="003D6B46" w:rsidRPr="00316912" w:rsidRDefault="003D6B46" w:rsidP="003D6B46">
            <w:pPr>
              <w:tabs>
                <w:tab w:val="left" w:pos="975"/>
              </w:tabs>
              <w:rPr>
                <w:b/>
              </w:rPr>
            </w:pPr>
            <w:r w:rsidRPr="00316912">
              <w:rPr>
                <w:b/>
              </w:rPr>
              <w:t>HTML</w:t>
            </w:r>
          </w:p>
          <w:p w:rsidR="003D6B46" w:rsidRPr="00316912" w:rsidRDefault="003D6B46" w:rsidP="003D6B46">
            <w:pPr>
              <w:tabs>
                <w:tab w:val="left" w:pos="975"/>
              </w:tabs>
              <w:rPr>
                <w:b/>
              </w:rPr>
            </w:pPr>
            <w:r w:rsidRPr="00316912">
              <w:rPr>
                <w:b/>
              </w:rPr>
              <w:t>CSS</w:t>
            </w:r>
          </w:p>
          <w:p w:rsidR="003D6B46" w:rsidRPr="003D6B46" w:rsidRDefault="003D6B46" w:rsidP="003D6B46">
            <w:r w:rsidRPr="00316912">
              <w:rPr>
                <w:b/>
              </w:rPr>
              <w:t>MYSQL</w:t>
            </w:r>
          </w:p>
          <w:p w:rsidR="000305A2" w:rsidRDefault="000305A2" w:rsidP="000305A2">
            <w:pPr>
              <w:rPr>
                <w:b/>
              </w:rPr>
            </w:pPr>
          </w:p>
          <w:p w:rsidR="000305A2" w:rsidRDefault="000305A2" w:rsidP="000305A2">
            <w:pPr>
              <w:rPr>
                <w:b/>
              </w:rPr>
            </w:pPr>
          </w:p>
          <w:p w:rsidR="00036450" w:rsidRPr="00316912" w:rsidRDefault="00036450" w:rsidP="00036450">
            <w:pPr>
              <w:rPr>
                <w:b/>
              </w:rPr>
            </w:pPr>
          </w:p>
          <w:sdt>
            <w:sdtPr>
              <w:id w:val="-1954003311"/>
              <w:placeholder>
                <w:docPart w:val="94B0FC7152064383B1660EDA1B1D870A"/>
              </w:placeholder>
              <w:temporary/>
              <w:showingPlcHdr/>
              <w15:appearance w15:val="hidden"/>
            </w:sdtPr>
            <w:sdtEndPr/>
            <w:sdtContent>
              <w:p w:rsidR="00036450" w:rsidRPr="00316912" w:rsidRDefault="00CB0055" w:rsidP="00CB0055">
                <w:pPr>
                  <w:pStyle w:val="Heading3"/>
                </w:pPr>
                <w:r w:rsidRPr="00316912">
                  <w:t>Contact</w:t>
                </w:r>
              </w:p>
            </w:sdtContent>
          </w:sdt>
          <w:sdt>
            <w:sdtPr>
              <w:rPr>
                <w:b/>
              </w:rPr>
              <w:id w:val="1111563247"/>
              <w:placeholder>
                <w:docPart w:val="B704C7D1E178456CAA39CF8391A39335"/>
              </w:placeholder>
              <w:temporary/>
              <w:showingPlcHdr/>
              <w15:appearance w15:val="hidden"/>
            </w:sdtPr>
            <w:sdtEndPr/>
            <w:sdtContent>
              <w:p w:rsidR="004D3011" w:rsidRPr="00316912" w:rsidRDefault="004D3011" w:rsidP="004D3011">
                <w:pPr>
                  <w:rPr>
                    <w:b/>
                  </w:rPr>
                </w:pPr>
                <w:r w:rsidRPr="00316912">
                  <w:rPr>
                    <w:b/>
                  </w:rPr>
                  <w:t>PHONE:</w:t>
                </w:r>
              </w:p>
            </w:sdtContent>
          </w:sdt>
          <w:p w:rsidR="004D3011" w:rsidRPr="00316912" w:rsidRDefault="00F44C32" w:rsidP="004D3011">
            <w:pPr>
              <w:rPr>
                <w:b/>
              </w:rPr>
            </w:pPr>
            <w:r w:rsidRPr="00316912">
              <w:rPr>
                <w:b/>
              </w:rPr>
              <w:t>8999278656</w:t>
            </w:r>
          </w:p>
          <w:p w:rsidR="004D3011" w:rsidRPr="00316912" w:rsidRDefault="004D3011" w:rsidP="004D3011">
            <w:pPr>
              <w:rPr>
                <w:b/>
              </w:rPr>
            </w:pPr>
          </w:p>
          <w:p w:rsidR="004D3011" w:rsidRPr="00316912" w:rsidRDefault="00F44C32" w:rsidP="004D3011">
            <w:pPr>
              <w:rPr>
                <w:b/>
              </w:rPr>
            </w:pPr>
            <w:r w:rsidRPr="00316912">
              <w:rPr>
                <w:b/>
              </w:rPr>
              <w:t>Linked in:</w:t>
            </w:r>
          </w:p>
          <w:p w:rsidR="004D3011" w:rsidRPr="00316912" w:rsidRDefault="00832DF0" w:rsidP="004D3011">
            <w:pPr>
              <w:rPr>
                <w:b/>
              </w:rPr>
            </w:pPr>
            <w:hyperlink r:id="rId11" w:history="1">
              <w:r w:rsidR="003B02D0" w:rsidRPr="00316912">
                <w:rPr>
                  <w:rStyle w:val="Hyperlink"/>
                  <w:b/>
                </w:rPr>
                <w:t>https://www.linkedin.com/in/tejal-patil-a153361a7/</w:t>
              </w:r>
            </w:hyperlink>
          </w:p>
          <w:p w:rsidR="004D3011" w:rsidRPr="00316912" w:rsidRDefault="004D3011" w:rsidP="004D3011">
            <w:pPr>
              <w:rPr>
                <w:b/>
              </w:rPr>
            </w:pPr>
          </w:p>
          <w:sdt>
            <w:sdtPr>
              <w:rPr>
                <w:b/>
              </w:rPr>
              <w:id w:val="-240260293"/>
              <w:placeholder>
                <w:docPart w:val="3017657CEFD74A759911F49EC0FD8655"/>
              </w:placeholder>
              <w:temporary/>
              <w:showingPlcHdr/>
              <w15:appearance w15:val="hidden"/>
            </w:sdtPr>
            <w:sdtEndPr/>
            <w:sdtContent>
              <w:p w:rsidR="004D3011" w:rsidRPr="00316912" w:rsidRDefault="004D3011" w:rsidP="004D3011">
                <w:pPr>
                  <w:rPr>
                    <w:b/>
                  </w:rPr>
                </w:pPr>
                <w:r w:rsidRPr="00316912">
                  <w:rPr>
                    <w:b/>
                  </w:rPr>
                  <w:t>EMAIL:</w:t>
                </w:r>
              </w:p>
            </w:sdtContent>
          </w:sdt>
          <w:p w:rsidR="00036450" w:rsidRPr="00316912" w:rsidRDefault="00F44C32" w:rsidP="004D3011">
            <w:pPr>
              <w:rPr>
                <w:rStyle w:val="Hyperlink"/>
                <w:b/>
              </w:rPr>
            </w:pPr>
            <w:r w:rsidRPr="00316912">
              <w:rPr>
                <w:b/>
              </w:rPr>
              <w:t>patiltejal40@gmail.com</w:t>
            </w:r>
          </w:p>
          <w:p w:rsidR="004D3011" w:rsidRPr="00316912" w:rsidRDefault="004D3011" w:rsidP="003D6B46">
            <w:pPr>
              <w:rPr>
                <w:b/>
              </w:rPr>
            </w:pPr>
          </w:p>
        </w:tc>
        <w:tc>
          <w:tcPr>
            <w:tcW w:w="720" w:type="dxa"/>
          </w:tcPr>
          <w:p w:rsidR="001B2ABD" w:rsidRPr="00316912" w:rsidRDefault="001B2ABD" w:rsidP="000C45FF">
            <w:pPr>
              <w:tabs>
                <w:tab w:val="left" w:pos="990"/>
              </w:tabs>
              <w:rPr>
                <w:b/>
              </w:rPr>
            </w:pPr>
          </w:p>
        </w:tc>
        <w:tc>
          <w:tcPr>
            <w:tcW w:w="6470" w:type="dxa"/>
          </w:tcPr>
          <w:sdt>
            <w:sdtPr>
              <w:rPr>
                <w:bCs w:val="0"/>
              </w:rPr>
              <w:id w:val="1049110328"/>
              <w:placeholder>
                <w:docPart w:val="D61BCD535D07410E96F0FA8B1850576E"/>
              </w:placeholder>
              <w:temporary/>
              <w:showingPlcHdr/>
              <w15:appearance w15:val="hidden"/>
            </w:sdtPr>
            <w:sdtEndPr/>
            <w:sdtContent>
              <w:p w:rsidR="001B2ABD" w:rsidRPr="00316912" w:rsidRDefault="00E25A26" w:rsidP="00036450">
                <w:pPr>
                  <w:pStyle w:val="Heading2"/>
                  <w:rPr>
                    <w:bCs w:val="0"/>
                  </w:rPr>
                </w:pPr>
                <w:r w:rsidRPr="00316912">
                  <w:rPr>
                    <w:bCs w:val="0"/>
                  </w:rPr>
                  <w:t>EDUCATION</w:t>
                </w:r>
              </w:p>
            </w:sdtContent>
          </w:sdt>
          <w:p w:rsidR="00316912" w:rsidRPr="003D6B46" w:rsidRDefault="000F195C" w:rsidP="003D6B46">
            <w:pPr>
              <w:pStyle w:val="Heading4"/>
              <w:rPr>
                <w:sz w:val="20"/>
                <w:szCs w:val="20"/>
              </w:rPr>
            </w:pPr>
            <w:r w:rsidRPr="00316912">
              <w:rPr>
                <w:sz w:val="20"/>
                <w:szCs w:val="20"/>
              </w:rPr>
              <w:t xml:space="preserve">PURSUING BE </w:t>
            </w:r>
            <w:proofErr w:type="gramStart"/>
            <w:r w:rsidRPr="00316912">
              <w:rPr>
                <w:sz w:val="20"/>
                <w:szCs w:val="20"/>
              </w:rPr>
              <w:t>(</w:t>
            </w:r>
            <w:r w:rsidR="00F44C32" w:rsidRPr="00316912">
              <w:rPr>
                <w:sz w:val="20"/>
                <w:szCs w:val="20"/>
              </w:rPr>
              <w:t xml:space="preserve"> </w:t>
            </w:r>
            <w:r w:rsidRPr="00316912">
              <w:rPr>
                <w:sz w:val="20"/>
                <w:szCs w:val="20"/>
              </w:rPr>
              <w:t>COMPUTER</w:t>
            </w:r>
            <w:proofErr w:type="gramEnd"/>
            <w:r w:rsidR="00F44C32" w:rsidRPr="00316912">
              <w:rPr>
                <w:sz w:val="20"/>
                <w:szCs w:val="20"/>
              </w:rPr>
              <w:t xml:space="preserve"> </w:t>
            </w:r>
            <w:r w:rsidRPr="00316912">
              <w:rPr>
                <w:sz w:val="20"/>
                <w:szCs w:val="20"/>
              </w:rPr>
              <w:t xml:space="preserve"> ) at </w:t>
            </w:r>
            <w:r w:rsidR="00F44C32" w:rsidRPr="00316912">
              <w:rPr>
                <w:sz w:val="20"/>
                <w:szCs w:val="20"/>
              </w:rPr>
              <w:t>PCCOE ,PUNE</w:t>
            </w:r>
          </w:p>
          <w:p w:rsidR="00B5393B" w:rsidRPr="00316912" w:rsidRDefault="000F195C" w:rsidP="00B5393B">
            <w:pPr>
              <w:pStyle w:val="Date"/>
              <w:rPr>
                <w:b/>
              </w:rPr>
            </w:pPr>
            <w:r w:rsidRPr="00316912">
              <w:rPr>
                <w:b/>
              </w:rPr>
              <w:t xml:space="preserve">First year -9.16 </w:t>
            </w:r>
            <w:r w:rsidR="00F44C32" w:rsidRPr="00316912">
              <w:rPr>
                <w:b/>
              </w:rPr>
              <w:t xml:space="preserve">  </w:t>
            </w:r>
            <w:r w:rsidRPr="00316912">
              <w:rPr>
                <w:b/>
              </w:rPr>
              <w:t>CGPA</w:t>
            </w:r>
            <w:r w:rsidR="00F44C32" w:rsidRPr="00316912">
              <w:rPr>
                <w:b/>
              </w:rPr>
              <w:t xml:space="preserve"> </w:t>
            </w:r>
            <w:proofErr w:type="gramStart"/>
            <w:r w:rsidR="00316912">
              <w:rPr>
                <w:b/>
              </w:rPr>
              <w:t xml:space="preserve"> </w:t>
            </w:r>
            <w:r w:rsidR="00F44C32" w:rsidRPr="00316912">
              <w:rPr>
                <w:b/>
              </w:rPr>
              <w:t xml:space="preserve">  (</w:t>
            </w:r>
            <w:proofErr w:type="gramEnd"/>
            <w:r w:rsidR="00F44C32" w:rsidRPr="00316912">
              <w:rPr>
                <w:b/>
              </w:rPr>
              <w:t>2018 – 2019)</w:t>
            </w:r>
          </w:p>
          <w:p w:rsidR="00F44C32" w:rsidRPr="00316912" w:rsidRDefault="00F44C32" w:rsidP="00F44C32">
            <w:pPr>
              <w:pStyle w:val="Date"/>
              <w:rPr>
                <w:b/>
              </w:rPr>
            </w:pPr>
            <w:proofErr w:type="gramStart"/>
            <w:r w:rsidRPr="00316912">
              <w:rPr>
                <w:b/>
              </w:rPr>
              <w:t>Second  year</w:t>
            </w:r>
            <w:proofErr w:type="gramEnd"/>
            <w:r w:rsidR="00316912">
              <w:rPr>
                <w:b/>
              </w:rPr>
              <w:t xml:space="preserve"> </w:t>
            </w:r>
            <w:r w:rsidRPr="00316912">
              <w:rPr>
                <w:b/>
              </w:rPr>
              <w:t xml:space="preserve"> -9.38  CGPA   (2019 – 2020)</w:t>
            </w:r>
          </w:p>
          <w:p w:rsidR="00316912" w:rsidRDefault="00316912" w:rsidP="00B359E4">
            <w:pPr>
              <w:pStyle w:val="Heading4"/>
            </w:pPr>
          </w:p>
          <w:p w:rsidR="00316912" w:rsidRPr="003D6B46" w:rsidRDefault="00F44C32" w:rsidP="003D6B46">
            <w:pPr>
              <w:pStyle w:val="Heading4"/>
              <w:rPr>
                <w:sz w:val="20"/>
                <w:szCs w:val="20"/>
              </w:rPr>
            </w:pPr>
            <w:proofErr w:type="gramStart"/>
            <w:r w:rsidRPr="00316912">
              <w:rPr>
                <w:sz w:val="20"/>
                <w:szCs w:val="20"/>
              </w:rPr>
              <w:t>SSGM</w:t>
            </w:r>
            <w:r w:rsidR="00316912">
              <w:rPr>
                <w:sz w:val="20"/>
                <w:szCs w:val="20"/>
              </w:rPr>
              <w:t xml:space="preserve"> </w:t>
            </w:r>
            <w:r w:rsidRPr="00316912">
              <w:rPr>
                <w:sz w:val="20"/>
                <w:szCs w:val="20"/>
              </w:rPr>
              <w:t xml:space="preserve"> ,</w:t>
            </w:r>
            <w:proofErr w:type="gramEnd"/>
            <w:r w:rsidR="00316912">
              <w:rPr>
                <w:sz w:val="20"/>
                <w:szCs w:val="20"/>
              </w:rPr>
              <w:t xml:space="preserve"> </w:t>
            </w:r>
            <w:r w:rsidRPr="00316912">
              <w:rPr>
                <w:sz w:val="20"/>
                <w:szCs w:val="20"/>
              </w:rPr>
              <w:t>SHEGAON</w:t>
            </w:r>
          </w:p>
          <w:p w:rsidR="00036450" w:rsidRPr="00316912" w:rsidRDefault="00F44C32" w:rsidP="00036450">
            <w:pPr>
              <w:rPr>
                <w:b/>
              </w:rPr>
            </w:pPr>
            <w:r w:rsidRPr="00316912">
              <w:rPr>
                <w:b/>
              </w:rPr>
              <w:t>SSC EXAMINATION ----94.80%</w:t>
            </w:r>
            <w:r w:rsidR="00B5393B" w:rsidRPr="00316912">
              <w:rPr>
                <w:b/>
              </w:rPr>
              <w:t xml:space="preserve"> (2015-2016)</w:t>
            </w:r>
          </w:p>
          <w:p w:rsidR="00F44C32" w:rsidRPr="00316912" w:rsidRDefault="00F44C32" w:rsidP="00036450">
            <w:pPr>
              <w:rPr>
                <w:b/>
              </w:rPr>
            </w:pPr>
            <w:r w:rsidRPr="00316912">
              <w:rPr>
                <w:b/>
              </w:rPr>
              <w:t>HSC EXAMINATION----90.46%</w:t>
            </w:r>
            <w:r w:rsidR="00B5393B" w:rsidRPr="00316912">
              <w:rPr>
                <w:b/>
              </w:rPr>
              <w:t xml:space="preserve"> (2017-2018)</w:t>
            </w:r>
          </w:p>
          <w:sdt>
            <w:sdtPr>
              <w:rPr>
                <w:bCs w:val="0"/>
              </w:rPr>
              <w:id w:val="1001553383"/>
              <w:placeholder>
                <w:docPart w:val="8C68CCFED0E74F94B9BB532A9BE54D72"/>
              </w:placeholder>
              <w:temporary/>
              <w:showingPlcHdr/>
              <w15:appearance w15:val="hidden"/>
            </w:sdtPr>
            <w:sdtEndPr/>
            <w:sdtContent>
              <w:p w:rsidR="00036450" w:rsidRPr="00316912" w:rsidRDefault="00036450" w:rsidP="00036450">
                <w:pPr>
                  <w:pStyle w:val="Heading2"/>
                  <w:rPr>
                    <w:bCs w:val="0"/>
                  </w:rPr>
                </w:pPr>
                <w:r w:rsidRPr="00316912">
                  <w:rPr>
                    <w:bCs w:val="0"/>
                  </w:rPr>
                  <w:t>WORK EXPERIENCE</w:t>
                </w:r>
              </w:p>
            </w:sdtContent>
          </w:sdt>
          <w:p w:rsidR="00036450" w:rsidRPr="00316912" w:rsidRDefault="00B5393B" w:rsidP="00B359E4">
            <w:pPr>
              <w:pStyle w:val="Heading4"/>
            </w:pPr>
            <w:r w:rsidRPr="00316912">
              <w:t>PERFECT SKILLS</w:t>
            </w:r>
          </w:p>
          <w:p w:rsidR="00036450" w:rsidRPr="00316912" w:rsidRDefault="00B5393B" w:rsidP="00B359E4">
            <w:pPr>
              <w:pStyle w:val="Date"/>
              <w:rPr>
                <w:b/>
              </w:rPr>
            </w:pPr>
            <w:r w:rsidRPr="00316912">
              <w:rPr>
                <w:b/>
              </w:rPr>
              <w:t>JULY -PRESENT</w:t>
            </w:r>
          </w:p>
          <w:p w:rsidR="00036450" w:rsidRPr="00316912" w:rsidRDefault="00B5393B" w:rsidP="00036450">
            <w:pPr>
              <w:rPr>
                <w:b/>
              </w:rPr>
            </w:pPr>
            <w:r w:rsidRPr="00316912">
              <w:rPr>
                <w:b/>
              </w:rPr>
              <w:t>INTERNSHIP –CAMPUS MANAGER</w:t>
            </w:r>
            <w:r w:rsidR="00036450" w:rsidRPr="00316912">
              <w:rPr>
                <w:b/>
              </w:rPr>
              <w:t xml:space="preserve"> </w:t>
            </w:r>
          </w:p>
          <w:p w:rsidR="004D3011" w:rsidRPr="00316912" w:rsidRDefault="004D3011" w:rsidP="00036450">
            <w:pPr>
              <w:rPr>
                <w:b/>
              </w:rPr>
            </w:pPr>
          </w:p>
          <w:p w:rsidR="004D3011" w:rsidRPr="00316912" w:rsidRDefault="00B5393B" w:rsidP="00B359E4">
            <w:pPr>
              <w:pStyle w:val="Heading4"/>
            </w:pPr>
            <w:r w:rsidRPr="00316912">
              <w:t>ACCENTURE</w:t>
            </w:r>
          </w:p>
          <w:p w:rsidR="004D3011" w:rsidRPr="00316912" w:rsidRDefault="00B5393B" w:rsidP="00B359E4">
            <w:pPr>
              <w:pStyle w:val="Date"/>
              <w:rPr>
                <w:b/>
              </w:rPr>
            </w:pPr>
            <w:r w:rsidRPr="00316912">
              <w:rPr>
                <w:b/>
              </w:rPr>
              <w:t>APRIL--JUNE</w:t>
            </w:r>
          </w:p>
          <w:p w:rsidR="004D3011" w:rsidRPr="00316912" w:rsidRDefault="00B5393B" w:rsidP="00036450">
            <w:pPr>
              <w:rPr>
                <w:b/>
              </w:rPr>
            </w:pPr>
            <w:r w:rsidRPr="00316912">
              <w:rPr>
                <w:b/>
              </w:rPr>
              <w:t>VIRTUL INTERNSHIP –INSIDESHERPA</w:t>
            </w:r>
          </w:p>
          <w:p w:rsidR="00B5393B" w:rsidRPr="00316912" w:rsidRDefault="00B5393B" w:rsidP="00036450">
            <w:pPr>
              <w:rPr>
                <w:b/>
              </w:rPr>
            </w:pPr>
          </w:p>
          <w:p w:rsidR="00B5393B" w:rsidRPr="00316912" w:rsidRDefault="00B5393B" w:rsidP="00036450">
            <w:pPr>
              <w:rPr>
                <w:b/>
                <w:sz w:val="22"/>
                <w:u w:val="single" w:color="548AB7" w:themeColor="accent1" w:themeShade="BF"/>
              </w:rPr>
            </w:pPr>
            <w:r w:rsidRPr="00316912">
              <w:rPr>
                <w:b/>
                <w:sz w:val="22"/>
                <w:u w:val="single" w:color="548AB7" w:themeColor="accent1" w:themeShade="BF"/>
              </w:rPr>
              <w:t xml:space="preserve">PROJECTS </w:t>
            </w:r>
            <w:r w:rsidRPr="00316912">
              <w:rPr>
                <w:b/>
                <w:color w:val="FFFFFF" w:themeColor="background1"/>
                <w:sz w:val="22"/>
                <w:u w:val="single" w:color="548AB7" w:themeColor="accent1" w:themeShade="BF"/>
              </w:rPr>
              <w:t>JJJJJJJJJJJJJJJJJJJJJJJJJJJJJJJJJJJJJJJJJJJJJJJJ</w:t>
            </w:r>
          </w:p>
          <w:p w:rsidR="00B5393B" w:rsidRPr="00316912" w:rsidRDefault="00B5393B" w:rsidP="00036450">
            <w:pPr>
              <w:rPr>
                <w:b/>
              </w:rPr>
            </w:pPr>
          </w:p>
          <w:p w:rsidR="00B5393B" w:rsidRPr="00316912" w:rsidRDefault="00B5393B" w:rsidP="00036450">
            <w:pPr>
              <w:rPr>
                <w:b/>
              </w:rPr>
            </w:pPr>
            <w:r w:rsidRPr="00316912">
              <w:rPr>
                <w:b/>
              </w:rPr>
              <w:t>WORKING ON</w:t>
            </w:r>
          </w:p>
          <w:p w:rsidR="00B5393B" w:rsidRPr="00316912" w:rsidRDefault="00B5393B" w:rsidP="00036450">
            <w:pPr>
              <w:rPr>
                <w:b/>
              </w:rPr>
            </w:pPr>
            <w:r w:rsidRPr="00316912">
              <w:rPr>
                <w:b/>
              </w:rPr>
              <w:t xml:space="preserve">TAX SUMMARY PROCESSING SYSTEM ---THIRD YEAR </w:t>
            </w:r>
          </w:p>
          <w:p w:rsidR="00B5393B" w:rsidRPr="00316912" w:rsidRDefault="00B5393B" w:rsidP="00036450">
            <w:pPr>
              <w:rPr>
                <w:b/>
              </w:rPr>
            </w:pPr>
          </w:p>
          <w:p w:rsidR="00B5393B" w:rsidRPr="00316912" w:rsidRDefault="00B5393B" w:rsidP="00036450">
            <w:pPr>
              <w:rPr>
                <w:b/>
              </w:rPr>
            </w:pPr>
            <w:r w:rsidRPr="00316912">
              <w:rPr>
                <w:b/>
              </w:rPr>
              <w:t>PIZZA SHOP BILLING SYSTEM ---SECOND YEAR</w:t>
            </w:r>
          </w:p>
          <w:p w:rsidR="00316912" w:rsidRPr="00316912" w:rsidRDefault="003D6B46" w:rsidP="00316912">
            <w:pPr>
              <w:pStyle w:val="Heading2"/>
              <w:rPr>
                <w:bCs w:val="0"/>
              </w:rPr>
            </w:pPr>
            <w:r>
              <w:rPr>
                <w:bCs w:val="0"/>
              </w:rPr>
              <w:t>certifications</w:t>
            </w:r>
          </w:p>
          <w:p w:rsidR="004C520D" w:rsidRPr="00DA6FC1" w:rsidRDefault="003D6B46" w:rsidP="004C520D">
            <w:pPr>
              <w:tabs>
                <w:tab w:val="left" w:pos="975"/>
              </w:tabs>
              <w:rPr>
                <w:b/>
                <w:u w:val="single"/>
              </w:rPr>
            </w:pPr>
            <w:r w:rsidRPr="00DA6FC1">
              <w:rPr>
                <w:b/>
                <w:u w:val="single"/>
              </w:rPr>
              <w:t xml:space="preserve">IT FUNDAMENTALS FOR CYBERSECURITY </w:t>
            </w:r>
            <w:proofErr w:type="gramStart"/>
            <w:r w:rsidRPr="00DA6FC1">
              <w:rPr>
                <w:b/>
                <w:u w:val="single"/>
              </w:rPr>
              <w:t>( SPECIALIZATION</w:t>
            </w:r>
            <w:proofErr w:type="gramEnd"/>
            <w:r w:rsidRPr="00DA6FC1">
              <w:rPr>
                <w:b/>
                <w:u w:val="single"/>
              </w:rPr>
              <w:t xml:space="preserve">  )</w:t>
            </w:r>
            <w:r w:rsidR="004C520D" w:rsidRPr="00DA6FC1">
              <w:rPr>
                <w:b/>
                <w:u w:val="single"/>
              </w:rPr>
              <w:t xml:space="preserve"> </w:t>
            </w:r>
            <w:r w:rsidR="004C520D" w:rsidRPr="00DA6FC1">
              <w:rPr>
                <w:b/>
                <w:u w:val="single"/>
              </w:rPr>
              <w:t>IBM</w:t>
            </w:r>
          </w:p>
          <w:p w:rsidR="003D6B46" w:rsidRPr="00DA6FC1" w:rsidRDefault="003D6B46" w:rsidP="00316912">
            <w:pPr>
              <w:tabs>
                <w:tab w:val="left" w:pos="975"/>
              </w:tabs>
              <w:rPr>
                <w:b/>
                <w:u w:val="single"/>
              </w:rPr>
            </w:pPr>
            <w:r w:rsidRPr="00DA6FC1">
              <w:rPr>
                <w:b/>
                <w:u w:val="single"/>
              </w:rPr>
              <w:t>PROGRAMMING FOR EVERYBODY (GETTING STARTED WITH PYTHON)</w:t>
            </w:r>
          </w:p>
          <w:p w:rsidR="004C520D" w:rsidRPr="00DA6FC1" w:rsidRDefault="003D6B46" w:rsidP="004C520D">
            <w:pPr>
              <w:tabs>
                <w:tab w:val="left" w:pos="975"/>
              </w:tabs>
              <w:rPr>
                <w:b/>
                <w:u w:val="single"/>
              </w:rPr>
            </w:pPr>
            <w:r w:rsidRPr="00DA6FC1">
              <w:rPr>
                <w:b/>
                <w:u w:val="single"/>
              </w:rPr>
              <w:t xml:space="preserve">RESPONSIVE WEBSITE </w:t>
            </w:r>
            <w:proofErr w:type="gramStart"/>
            <w:r w:rsidRPr="00DA6FC1">
              <w:rPr>
                <w:b/>
                <w:u w:val="single"/>
              </w:rPr>
              <w:t xml:space="preserve">BASICS </w:t>
            </w:r>
            <w:r w:rsidR="004C520D" w:rsidRPr="00DA6FC1">
              <w:rPr>
                <w:b/>
                <w:u w:val="single"/>
              </w:rPr>
              <w:t xml:space="preserve"> (</w:t>
            </w:r>
            <w:proofErr w:type="gramEnd"/>
            <w:r w:rsidR="004C520D" w:rsidRPr="00DA6FC1">
              <w:rPr>
                <w:b/>
                <w:u w:val="single"/>
              </w:rPr>
              <w:t>COURSERA- UNIVERSITY OF MICHIGAN</w:t>
            </w:r>
            <w:r w:rsidR="004C520D" w:rsidRPr="00DA6FC1">
              <w:rPr>
                <w:b/>
                <w:u w:val="single"/>
              </w:rPr>
              <w:t>)</w:t>
            </w:r>
          </w:p>
          <w:p w:rsidR="004C520D" w:rsidRPr="00DA6FC1" w:rsidRDefault="004C520D" w:rsidP="004C520D">
            <w:pPr>
              <w:tabs>
                <w:tab w:val="left" w:pos="975"/>
              </w:tabs>
              <w:rPr>
                <w:b/>
                <w:u w:val="single"/>
              </w:rPr>
            </w:pPr>
            <w:r w:rsidRPr="00DA6FC1">
              <w:rPr>
                <w:b/>
                <w:u w:val="single"/>
              </w:rPr>
              <w:t>INTRODUCTION TO HTML5 (COURSERA)</w:t>
            </w:r>
          </w:p>
          <w:p w:rsidR="003D6B46" w:rsidRPr="00DA6FC1" w:rsidRDefault="00E03AF8" w:rsidP="00316912">
            <w:pPr>
              <w:tabs>
                <w:tab w:val="left" w:pos="975"/>
              </w:tabs>
              <w:rPr>
                <w:b/>
                <w:u w:val="single"/>
              </w:rPr>
            </w:pPr>
            <w:r w:rsidRPr="00DA6FC1">
              <w:rPr>
                <w:b/>
                <w:u w:val="single"/>
              </w:rPr>
              <w:t>CAREER EDGE KNOCKDOWN THW LOCKDOWN (TCS –ION)</w:t>
            </w:r>
          </w:p>
          <w:p w:rsidR="00E03AF8" w:rsidRPr="00DA6FC1" w:rsidRDefault="00E03AF8" w:rsidP="00316912">
            <w:pPr>
              <w:tabs>
                <w:tab w:val="left" w:pos="975"/>
              </w:tabs>
              <w:rPr>
                <w:b/>
                <w:u w:val="single"/>
              </w:rPr>
            </w:pPr>
            <w:r w:rsidRPr="00DA6FC1">
              <w:rPr>
                <w:b/>
                <w:u w:val="single"/>
              </w:rPr>
              <w:t>INTRODUCTION TO SQL</w:t>
            </w:r>
          </w:p>
          <w:p w:rsidR="00E03AF8" w:rsidRPr="00DA6FC1" w:rsidRDefault="00E03AF8" w:rsidP="00316912">
            <w:pPr>
              <w:tabs>
                <w:tab w:val="left" w:pos="975"/>
              </w:tabs>
              <w:rPr>
                <w:b/>
                <w:u w:val="single"/>
              </w:rPr>
            </w:pPr>
            <w:r w:rsidRPr="00DA6FC1">
              <w:rPr>
                <w:b/>
                <w:u w:val="single"/>
              </w:rPr>
              <w:t>MACHINE LEARNING FOR ALL</w:t>
            </w:r>
            <w:bookmarkStart w:id="0" w:name="_GoBack"/>
            <w:bookmarkEnd w:id="0"/>
          </w:p>
          <w:p w:rsidR="00E03AF8" w:rsidRPr="00DA6FC1" w:rsidRDefault="00E03AF8" w:rsidP="00316912">
            <w:pPr>
              <w:tabs>
                <w:tab w:val="left" w:pos="975"/>
              </w:tabs>
              <w:rPr>
                <w:b/>
                <w:u w:val="single"/>
              </w:rPr>
            </w:pPr>
          </w:p>
          <w:p w:rsidR="003D6B46" w:rsidRPr="00316912" w:rsidRDefault="003D6B46" w:rsidP="004C520D">
            <w:pPr>
              <w:tabs>
                <w:tab w:val="left" w:pos="975"/>
              </w:tabs>
              <w:rPr>
                <w:b/>
              </w:rPr>
            </w:pPr>
          </w:p>
        </w:tc>
      </w:tr>
    </w:tbl>
    <w:p w:rsidR="005377D6" w:rsidRPr="00316912" w:rsidRDefault="005377D6" w:rsidP="000C45FF">
      <w:pPr>
        <w:tabs>
          <w:tab w:val="left" w:pos="990"/>
        </w:tabs>
        <w:rPr>
          <w:b/>
        </w:rPr>
      </w:pPr>
    </w:p>
    <w:sectPr w:rsidR="005377D6" w:rsidRPr="00316912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DF0" w:rsidRDefault="00832DF0" w:rsidP="000C45FF">
      <w:r>
        <w:separator/>
      </w:r>
    </w:p>
  </w:endnote>
  <w:endnote w:type="continuationSeparator" w:id="0">
    <w:p w:rsidR="00832DF0" w:rsidRDefault="00832DF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DF0" w:rsidRDefault="00832DF0" w:rsidP="000C45FF">
      <w:r>
        <w:separator/>
      </w:r>
    </w:p>
  </w:footnote>
  <w:footnote w:type="continuationSeparator" w:id="0">
    <w:p w:rsidR="00832DF0" w:rsidRDefault="00832DF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val="en-IN" w:eastAsia="en-IN" w:bidi="mr-I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rto="http://schemas.microsoft.com/office/word/2006/arto"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rto="http://schemas.microsoft.com/office/word/2006/arto"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82F5E"/>
    <w:multiLevelType w:val="hybridMultilevel"/>
    <w:tmpl w:val="EAD81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50A69"/>
    <w:multiLevelType w:val="hybridMultilevel"/>
    <w:tmpl w:val="143805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A95AE4"/>
    <w:multiLevelType w:val="hybridMultilevel"/>
    <w:tmpl w:val="4EA22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20819"/>
    <w:multiLevelType w:val="hybridMultilevel"/>
    <w:tmpl w:val="B35A277A"/>
    <w:lvl w:ilvl="0" w:tplc="4009000F">
      <w:start w:val="1"/>
      <w:numFmt w:val="decimal"/>
      <w:lvlText w:val="%1."/>
      <w:lvlJc w:val="left"/>
      <w:pPr>
        <w:ind w:left="1695" w:hanging="360"/>
      </w:pPr>
    </w:lvl>
    <w:lvl w:ilvl="1" w:tplc="40090019" w:tentative="1">
      <w:start w:val="1"/>
      <w:numFmt w:val="lowerLetter"/>
      <w:lvlText w:val="%2."/>
      <w:lvlJc w:val="left"/>
      <w:pPr>
        <w:ind w:left="2415" w:hanging="360"/>
      </w:pPr>
    </w:lvl>
    <w:lvl w:ilvl="2" w:tplc="4009001B" w:tentative="1">
      <w:start w:val="1"/>
      <w:numFmt w:val="lowerRoman"/>
      <w:lvlText w:val="%3."/>
      <w:lvlJc w:val="right"/>
      <w:pPr>
        <w:ind w:left="3135" w:hanging="180"/>
      </w:pPr>
    </w:lvl>
    <w:lvl w:ilvl="3" w:tplc="4009000F" w:tentative="1">
      <w:start w:val="1"/>
      <w:numFmt w:val="decimal"/>
      <w:lvlText w:val="%4."/>
      <w:lvlJc w:val="left"/>
      <w:pPr>
        <w:ind w:left="3855" w:hanging="360"/>
      </w:pPr>
    </w:lvl>
    <w:lvl w:ilvl="4" w:tplc="40090019" w:tentative="1">
      <w:start w:val="1"/>
      <w:numFmt w:val="lowerLetter"/>
      <w:lvlText w:val="%5."/>
      <w:lvlJc w:val="left"/>
      <w:pPr>
        <w:ind w:left="4575" w:hanging="360"/>
      </w:pPr>
    </w:lvl>
    <w:lvl w:ilvl="5" w:tplc="4009001B" w:tentative="1">
      <w:start w:val="1"/>
      <w:numFmt w:val="lowerRoman"/>
      <w:lvlText w:val="%6."/>
      <w:lvlJc w:val="right"/>
      <w:pPr>
        <w:ind w:left="5295" w:hanging="180"/>
      </w:pPr>
    </w:lvl>
    <w:lvl w:ilvl="6" w:tplc="4009000F" w:tentative="1">
      <w:start w:val="1"/>
      <w:numFmt w:val="decimal"/>
      <w:lvlText w:val="%7."/>
      <w:lvlJc w:val="left"/>
      <w:pPr>
        <w:ind w:left="6015" w:hanging="360"/>
      </w:pPr>
    </w:lvl>
    <w:lvl w:ilvl="7" w:tplc="40090019" w:tentative="1">
      <w:start w:val="1"/>
      <w:numFmt w:val="lowerLetter"/>
      <w:lvlText w:val="%8."/>
      <w:lvlJc w:val="left"/>
      <w:pPr>
        <w:ind w:left="6735" w:hanging="360"/>
      </w:pPr>
    </w:lvl>
    <w:lvl w:ilvl="8" w:tplc="4009001B" w:tentative="1">
      <w:start w:val="1"/>
      <w:numFmt w:val="lowerRoman"/>
      <w:lvlText w:val="%9."/>
      <w:lvlJc w:val="right"/>
      <w:pPr>
        <w:ind w:left="745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removePersonalInformation/>
  <w:removeDateAndTime/>
  <w:activeWritingStyle w:appName="MSWord" w:lang="en-US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5C"/>
    <w:rsid w:val="000305A2"/>
    <w:rsid w:val="00036450"/>
    <w:rsid w:val="00094499"/>
    <w:rsid w:val="000C45FF"/>
    <w:rsid w:val="000E3FD1"/>
    <w:rsid w:val="000F195C"/>
    <w:rsid w:val="00112054"/>
    <w:rsid w:val="001525E1"/>
    <w:rsid w:val="00180329"/>
    <w:rsid w:val="0019001F"/>
    <w:rsid w:val="001A013C"/>
    <w:rsid w:val="001A74A5"/>
    <w:rsid w:val="001B28F0"/>
    <w:rsid w:val="001B2ABD"/>
    <w:rsid w:val="001C0290"/>
    <w:rsid w:val="001E0391"/>
    <w:rsid w:val="001E1759"/>
    <w:rsid w:val="001F1ECC"/>
    <w:rsid w:val="002400EB"/>
    <w:rsid w:val="00256CF7"/>
    <w:rsid w:val="00281FD5"/>
    <w:rsid w:val="002D609E"/>
    <w:rsid w:val="0030481B"/>
    <w:rsid w:val="003156FC"/>
    <w:rsid w:val="00316912"/>
    <w:rsid w:val="003254B5"/>
    <w:rsid w:val="0037121F"/>
    <w:rsid w:val="003A5135"/>
    <w:rsid w:val="003A6B7D"/>
    <w:rsid w:val="003B02D0"/>
    <w:rsid w:val="003B06CA"/>
    <w:rsid w:val="003C2FC4"/>
    <w:rsid w:val="003D6B46"/>
    <w:rsid w:val="004071FC"/>
    <w:rsid w:val="00445947"/>
    <w:rsid w:val="004813B3"/>
    <w:rsid w:val="00496591"/>
    <w:rsid w:val="004C520D"/>
    <w:rsid w:val="004C63E4"/>
    <w:rsid w:val="004D3011"/>
    <w:rsid w:val="005262AC"/>
    <w:rsid w:val="005377D6"/>
    <w:rsid w:val="005E39D5"/>
    <w:rsid w:val="00600670"/>
    <w:rsid w:val="0062123A"/>
    <w:rsid w:val="00646E75"/>
    <w:rsid w:val="006771D0"/>
    <w:rsid w:val="00715FCB"/>
    <w:rsid w:val="00743101"/>
    <w:rsid w:val="00776B94"/>
    <w:rsid w:val="007775E1"/>
    <w:rsid w:val="007867A0"/>
    <w:rsid w:val="007927F5"/>
    <w:rsid w:val="00802CA0"/>
    <w:rsid w:val="00832DF0"/>
    <w:rsid w:val="009260CD"/>
    <w:rsid w:val="00952C25"/>
    <w:rsid w:val="009763A5"/>
    <w:rsid w:val="00A2118D"/>
    <w:rsid w:val="00AD76E2"/>
    <w:rsid w:val="00B20152"/>
    <w:rsid w:val="00B359E4"/>
    <w:rsid w:val="00B5393B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1D2C"/>
    <w:rsid w:val="00D2522B"/>
    <w:rsid w:val="00D422DE"/>
    <w:rsid w:val="00D5459D"/>
    <w:rsid w:val="00DA1F4D"/>
    <w:rsid w:val="00DA6FC1"/>
    <w:rsid w:val="00DD172A"/>
    <w:rsid w:val="00E03AF8"/>
    <w:rsid w:val="00E25A26"/>
    <w:rsid w:val="00E4381A"/>
    <w:rsid w:val="00E55D74"/>
    <w:rsid w:val="00E565BB"/>
    <w:rsid w:val="00F16C43"/>
    <w:rsid w:val="00F44C3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AE6D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316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tejal-patil-a153361a7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ACUS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02A6B2C0194807AA3C444CE7DA0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91D62-011F-446B-AD5C-074EBBA0B8B7}"/>
      </w:docPartPr>
      <w:docPartBody>
        <w:p w:rsidR="00816518" w:rsidRDefault="003E7586">
          <w:pPr>
            <w:pStyle w:val="F202A6B2C0194807AA3C444CE7DA05EE"/>
          </w:pPr>
          <w:r w:rsidRPr="00D5459D">
            <w:t>Profile</w:t>
          </w:r>
        </w:p>
      </w:docPartBody>
    </w:docPart>
    <w:docPart>
      <w:docPartPr>
        <w:name w:val="94B0FC7152064383B1660EDA1B1D8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3A04C-168F-4FDB-9DAE-F28A8CA92A04}"/>
      </w:docPartPr>
      <w:docPartBody>
        <w:p w:rsidR="000259A3" w:rsidRDefault="000259A3">
          <w:pPr>
            <w:pStyle w:val="94B0FC7152064383B1660EDA1B1D870A"/>
          </w:pPr>
          <w:r w:rsidRPr="00CB0055">
            <w:t>Contact</w:t>
          </w:r>
        </w:p>
      </w:docPartBody>
    </w:docPart>
    <w:docPart>
      <w:docPartPr>
        <w:name w:val="B704C7D1E178456CAA39CF8391A39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0456C-0CB4-4648-A026-253EB5111BC3}"/>
      </w:docPartPr>
      <w:docPartBody>
        <w:p w:rsidR="000259A3" w:rsidRDefault="000259A3">
          <w:pPr>
            <w:pStyle w:val="B704C7D1E178456CAA39CF8391A39335"/>
          </w:pPr>
          <w:r w:rsidRPr="004D3011">
            <w:t>PHONE:</w:t>
          </w:r>
        </w:p>
      </w:docPartBody>
    </w:docPart>
    <w:docPart>
      <w:docPartPr>
        <w:name w:val="3017657CEFD74A759911F49EC0FD8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CEA6E-3231-4F7F-BA99-2097FA20B136}"/>
      </w:docPartPr>
      <w:docPartBody>
        <w:p w:rsidR="000259A3" w:rsidRDefault="000259A3">
          <w:pPr>
            <w:pStyle w:val="3017657CEFD74A759911F49EC0FD8655"/>
          </w:pPr>
          <w:r w:rsidRPr="004D3011">
            <w:t>EMAIL:</w:t>
          </w:r>
        </w:p>
      </w:docPartBody>
    </w:docPart>
    <w:docPart>
      <w:docPartPr>
        <w:name w:val="D61BCD535D07410E96F0FA8B18505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8A986-0854-4AE5-AB09-8B21BD77CBAB}"/>
      </w:docPartPr>
      <w:docPartBody>
        <w:p w:rsidR="000259A3" w:rsidRDefault="000259A3">
          <w:pPr>
            <w:pStyle w:val="D61BCD535D07410E96F0FA8B1850576E"/>
          </w:pPr>
          <w:r w:rsidRPr="00036450">
            <w:t>EDUCATION</w:t>
          </w:r>
        </w:p>
      </w:docPartBody>
    </w:docPart>
    <w:docPart>
      <w:docPartPr>
        <w:name w:val="8C68CCFED0E74F94B9BB532A9BE54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B4D2F-902F-4FA8-A651-B65EE1620DED}"/>
      </w:docPartPr>
      <w:docPartBody>
        <w:p w:rsidR="000259A3" w:rsidRDefault="000259A3">
          <w:pPr>
            <w:pStyle w:val="8C68CCFED0E74F94B9BB532A9BE54D72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A3"/>
    <w:rsid w:val="000259A3"/>
    <w:rsid w:val="00357EAB"/>
    <w:rsid w:val="003E7586"/>
    <w:rsid w:val="00495CF1"/>
    <w:rsid w:val="0057206A"/>
    <w:rsid w:val="00816518"/>
    <w:rsid w:val="0082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6EBABC76764BF18C7301CA140E094C">
    <w:name w:val="696EBABC76764BF18C7301CA140E094C"/>
    <w:rPr>
      <w:rFonts w:cs="Mangal"/>
    </w:rPr>
  </w:style>
  <w:style w:type="paragraph" w:customStyle="1" w:styleId="AAEDEB012CA04431944A92BEC21D07DD">
    <w:name w:val="AAEDEB012CA04431944A92BEC21D07DD"/>
    <w:rPr>
      <w:rFonts w:cs="Mangal"/>
    </w:rPr>
  </w:style>
  <w:style w:type="paragraph" w:customStyle="1" w:styleId="F202A6B2C0194807AA3C444CE7DA05EE">
    <w:name w:val="F202A6B2C0194807AA3C444CE7DA05EE"/>
    <w:rPr>
      <w:rFonts w:cs="Mangal"/>
    </w:rPr>
  </w:style>
  <w:style w:type="paragraph" w:customStyle="1" w:styleId="5C909511983C435A9AEB37FE24D8D2E9">
    <w:name w:val="5C909511983C435A9AEB37FE24D8D2E9"/>
    <w:rPr>
      <w:rFonts w:cs="Mangal"/>
    </w:rPr>
  </w:style>
  <w:style w:type="paragraph" w:customStyle="1" w:styleId="94B0FC7152064383B1660EDA1B1D870A">
    <w:name w:val="94B0FC7152064383B1660EDA1B1D870A"/>
    <w:rPr>
      <w:rFonts w:cs="Mangal"/>
    </w:rPr>
  </w:style>
  <w:style w:type="paragraph" w:customStyle="1" w:styleId="B704C7D1E178456CAA39CF8391A39335">
    <w:name w:val="B704C7D1E178456CAA39CF8391A39335"/>
    <w:rPr>
      <w:rFonts w:cs="Mangal"/>
    </w:rPr>
  </w:style>
  <w:style w:type="paragraph" w:customStyle="1" w:styleId="6461F3493A1543AE8DEFC616E5B0CB94">
    <w:name w:val="6461F3493A1543AE8DEFC616E5B0CB94"/>
    <w:rPr>
      <w:rFonts w:cs="Mangal"/>
    </w:rPr>
  </w:style>
  <w:style w:type="paragraph" w:customStyle="1" w:styleId="F55CBD7BC6C74A94A57B5E6A83E26B3C">
    <w:name w:val="F55CBD7BC6C74A94A57B5E6A83E26B3C"/>
    <w:rPr>
      <w:rFonts w:cs="Mangal"/>
    </w:rPr>
  </w:style>
  <w:style w:type="paragraph" w:customStyle="1" w:styleId="9AAC000684DB4F6FBA647041C1CAB6CE">
    <w:name w:val="9AAC000684DB4F6FBA647041C1CAB6CE"/>
    <w:rPr>
      <w:rFonts w:cs="Mangal"/>
    </w:rPr>
  </w:style>
  <w:style w:type="paragraph" w:customStyle="1" w:styleId="3017657CEFD74A759911F49EC0FD8655">
    <w:name w:val="3017657CEFD74A759911F49EC0FD8655"/>
    <w:rPr>
      <w:rFonts w:cs="Mangal"/>
    </w:rPr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B79CB2BEB084CCBA0443375FBB4FCDE">
    <w:name w:val="EB79CB2BEB084CCBA0443375FBB4FCDE"/>
    <w:rPr>
      <w:rFonts w:cs="Mangal"/>
    </w:rPr>
  </w:style>
  <w:style w:type="paragraph" w:customStyle="1" w:styleId="2CFBC23D07BD4ACF974525EFA3985408">
    <w:name w:val="2CFBC23D07BD4ACF974525EFA3985408"/>
    <w:rPr>
      <w:rFonts w:cs="Mangal"/>
    </w:rPr>
  </w:style>
  <w:style w:type="paragraph" w:customStyle="1" w:styleId="349FAD1DFACF4321829CAE5E440DCE52">
    <w:name w:val="349FAD1DFACF4321829CAE5E440DCE52"/>
    <w:rPr>
      <w:rFonts w:cs="Mangal"/>
    </w:rPr>
  </w:style>
  <w:style w:type="paragraph" w:customStyle="1" w:styleId="3919E83039B64C64A6F9DF5C7706BFC9">
    <w:name w:val="3919E83039B64C64A6F9DF5C7706BFC9"/>
    <w:rPr>
      <w:rFonts w:cs="Mangal"/>
    </w:rPr>
  </w:style>
  <w:style w:type="paragraph" w:customStyle="1" w:styleId="51D792FF146C40738D27C5990E513E29">
    <w:name w:val="51D792FF146C40738D27C5990E513E29"/>
    <w:rPr>
      <w:rFonts w:cs="Mangal"/>
    </w:rPr>
  </w:style>
  <w:style w:type="paragraph" w:customStyle="1" w:styleId="2987826D3F0D4485A0DEF0599F893C0D">
    <w:name w:val="2987826D3F0D4485A0DEF0599F893C0D"/>
    <w:rPr>
      <w:rFonts w:cs="Mangal"/>
    </w:rPr>
  </w:style>
  <w:style w:type="paragraph" w:customStyle="1" w:styleId="D61BCD535D07410E96F0FA8B1850576E">
    <w:name w:val="D61BCD535D07410E96F0FA8B1850576E"/>
    <w:rPr>
      <w:rFonts w:cs="Mangal"/>
    </w:rPr>
  </w:style>
  <w:style w:type="paragraph" w:customStyle="1" w:styleId="9D7B50C9EE6E459EA586451F854D2CE3">
    <w:name w:val="9D7B50C9EE6E459EA586451F854D2CE3"/>
    <w:rPr>
      <w:rFonts w:cs="Mangal"/>
    </w:rPr>
  </w:style>
  <w:style w:type="paragraph" w:customStyle="1" w:styleId="6DF087ABC7FB43039E32DF8616998860">
    <w:name w:val="6DF087ABC7FB43039E32DF8616998860"/>
    <w:rPr>
      <w:rFonts w:cs="Mangal"/>
    </w:rPr>
  </w:style>
  <w:style w:type="paragraph" w:customStyle="1" w:styleId="5743AF99825B477BB27D920E2136FC5F">
    <w:name w:val="5743AF99825B477BB27D920E2136FC5F"/>
    <w:rPr>
      <w:rFonts w:cs="Mangal"/>
    </w:rPr>
  </w:style>
  <w:style w:type="paragraph" w:customStyle="1" w:styleId="E64B0FC85F154484A66922A2C5339D25">
    <w:name w:val="E64B0FC85F154484A66922A2C5339D25"/>
    <w:rPr>
      <w:rFonts w:cs="Mangal"/>
    </w:rPr>
  </w:style>
  <w:style w:type="paragraph" w:customStyle="1" w:styleId="05FEA392DE424ACA81A4AF29D32BDBF2">
    <w:name w:val="05FEA392DE424ACA81A4AF29D32BDBF2"/>
    <w:rPr>
      <w:rFonts w:cs="Mangal"/>
    </w:rPr>
  </w:style>
  <w:style w:type="paragraph" w:customStyle="1" w:styleId="A30245053FB64A53ABCA9FAE81ACC331">
    <w:name w:val="A30245053FB64A53ABCA9FAE81ACC331"/>
    <w:rPr>
      <w:rFonts w:cs="Mangal"/>
    </w:rPr>
  </w:style>
  <w:style w:type="paragraph" w:customStyle="1" w:styleId="1569E39BD0AF4CBBA875CA4479D28633">
    <w:name w:val="1569E39BD0AF4CBBA875CA4479D28633"/>
    <w:rPr>
      <w:rFonts w:cs="Mangal"/>
    </w:rPr>
  </w:style>
  <w:style w:type="paragraph" w:customStyle="1" w:styleId="8C68CCFED0E74F94B9BB532A9BE54D72">
    <w:name w:val="8C68CCFED0E74F94B9BB532A9BE54D72"/>
    <w:rPr>
      <w:rFonts w:cs="Mangal"/>
    </w:rPr>
  </w:style>
  <w:style w:type="paragraph" w:customStyle="1" w:styleId="578BD6B8E27444499B1D3F7B76F7CA73">
    <w:name w:val="578BD6B8E27444499B1D3F7B76F7CA73"/>
    <w:rPr>
      <w:rFonts w:cs="Mangal"/>
    </w:rPr>
  </w:style>
  <w:style w:type="paragraph" w:customStyle="1" w:styleId="0D52CCACADFC4A3BAA6063DE4EB673E4">
    <w:name w:val="0D52CCACADFC4A3BAA6063DE4EB673E4"/>
    <w:rPr>
      <w:rFonts w:cs="Mangal"/>
    </w:rPr>
  </w:style>
  <w:style w:type="paragraph" w:customStyle="1" w:styleId="E9129F9101E7497F80A615F8033E0EC0">
    <w:name w:val="E9129F9101E7497F80A615F8033E0EC0"/>
    <w:rPr>
      <w:rFonts w:cs="Mangal"/>
    </w:rPr>
  </w:style>
  <w:style w:type="paragraph" w:customStyle="1" w:styleId="D6D10A8025A64D04BC1A41ED8C2BA526">
    <w:name w:val="D6D10A8025A64D04BC1A41ED8C2BA526"/>
    <w:rPr>
      <w:rFonts w:cs="Mangal"/>
    </w:rPr>
  </w:style>
  <w:style w:type="paragraph" w:customStyle="1" w:styleId="5ACC99C9AA7E4AA0B6B44AAC38905F2E">
    <w:name w:val="5ACC99C9AA7E4AA0B6B44AAC38905F2E"/>
    <w:rPr>
      <w:rFonts w:cs="Mangal"/>
    </w:rPr>
  </w:style>
  <w:style w:type="paragraph" w:customStyle="1" w:styleId="5D9D1530043E457A9B7885E898778093">
    <w:name w:val="5D9D1530043E457A9B7885E898778093"/>
    <w:rPr>
      <w:rFonts w:cs="Mangal"/>
    </w:rPr>
  </w:style>
  <w:style w:type="paragraph" w:customStyle="1" w:styleId="3E82024042864F7B9711DB0BFC2176B3">
    <w:name w:val="3E82024042864F7B9711DB0BFC2176B3"/>
    <w:rPr>
      <w:rFonts w:cs="Mangal"/>
    </w:rPr>
  </w:style>
  <w:style w:type="paragraph" w:customStyle="1" w:styleId="16FFA29FB73D455F994FF193B140A9C2">
    <w:name w:val="16FFA29FB73D455F994FF193B140A9C2"/>
    <w:rPr>
      <w:rFonts w:cs="Mangal"/>
    </w:rPr>
  </w:style>
  <w:style w:type="paragraph" w:customStyle="1" w:styleId="00EFB3759850497A9768EEA26387C5E5">
    <w:name w:val="00EFB3759850497A9768EEA26387C5E5"/>
    <w:rPr>
      <w:rFonts w:cs="Mangal"/>
    </w:rPr>
  </w:style>
  <w:style w:type="paragraph" w:customStyle="1" w:styleId="F567E097A0CC47B3865B12B36382261F">
    <w:name w:val="F567E097A0CC47B3865B12B36382261F"/>
    <w:rPr>
      <w:rFonts w:cs="Mangal"/>
    </w:rPr>
  </w:style>
  <w:style w:type="paragraph" w:customStyle="1" w:styleId="A77482EC41374226AC9DC43391CFE3CF">
    <w:name w:val="A77482EC41374226AC9DC43391CFE3CF"/>
    <w:rPr>
      <w:rFonts w:cs="Mangal"/>
    </w:rPr>
  </w:style>
  <w:style w:type="paragraph" w:customStyle="1" w:styleId="EAB2943CD38743E086C2C39BF4890FB5">
    <w:name w:val="EAB2943CD38743E086C2C39BF4890FB5"/>
    <w:rPr>
      <w:rFonts w:cs="Mangal"/>
    </w:rPr>
  </w:style>
  <w:style w:type="paragraph" w:customStyle="1" w:styleId="745E3F258FF24CB980FF15ECF2E84C63">
    <w:name w:val="745E3F258FF24CB980FF15ECF2E84C63"/>
    <w:rPr>
      <w:rFonts w:cs="Mangal"/>
    </w:rPr>
  </w:style>
  <w:style w:type="paragraph" w:customStyle="1" w:styleId="DD39EC295D564515BEDE8E0EF4B1A724">
    <w:name w:val="DD39EC295D564515BEDE8E0EF4B1A724"/>
    <w:rPr>
      <w:rFonts w:cs="Mangal"/>
    </w:rPr>
  </w:style>
  <w:style w:type="paragraph" w:customStyle="1" w:styleId="906B25ED84464C04985B531987083482">
    <w:name w:val="906B25ED84464C04985B531987083482"/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paragraph" w:customStyle="1" w:styleId="C5D62BADCDA74C14975AFD18DE104437">
    <w:name w:val="C5D62BADCDA74C14975AFD18DE104437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2020-08-06T09:43:00Z</dcterms:created>
  <dcterms:modified xsi:type="dcterms:W3CDTF">2020-08-08T13:51:00Z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